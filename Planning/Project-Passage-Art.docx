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Project: Passage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Art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Music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Voice only – Some sort of dark cappella. Words? Eh Maybe.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Would like to have 8 songs (one for each level).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Sound Effects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Voice only – For sound effects – Should be something for each action.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Would like to have voice for all journal passages and the “death” character.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Indicators and HUD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 xml:space="preserve">only use colors: </w:t>
      </w:r>
      <w:r>
        <w:rPr>
          <w:rFonts w:ascii="Arial" w:hAnsi="Arial"/>
          <w:b w:val="false"/>
          <w:bCs w:val="false"/>
          <w:color w:val="FFFFFF"/>
          <w:highlight w:val="black"/>
          <w:u w:val="none"/>
        </w:rPr>
        <w:t>#000000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magenta"/>
          <w:u w:val="none"/>
        </w:rPr>
        <w:t>#ff55ff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cyan"/>
          <w:u w:val="none"/>
        </w:rPr>
        <w:t>#55ffff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white"/>
          <w:u w:val="none"/>
        </w:rPr>
        <w:t>#ffffff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highlight w:val="white"/>
          <w:u w:val="none"/>
        </w:rPr>
        <w:t>256x144 resolution with 16x16 tiles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Character Visuals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 xml:space="preserve">only use colors: </w:t>
      </w:r>
      <w:r>
        <w:rPr>
          <w:rFonts w:ascii="Arial" w:hAnsi="Arial"/>
          <w:b w:val="false"/>
          <w:bCs w:val="false"/>
          <w:color w:val="FFFFFF"/>
          <w:highlight w:val="black"/>
          <w:u w:val="none"/>
        </w:rPr>
        <w:t>#000000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magenta"/>
          <w:u w:val="none"/>
        </w:rPr>
        <w:t>#ff55ff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cyan"/>
          <w:u w:val="none"/>
        </w:rPr>
        <w:t>#55ffff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white"/>
          <w:u w:val="none"/>
        </w:rPr>
        <w:t>#ffffff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highlight w:val="white"/>
          <w:u w:val="none"/>
        </w:rPr>
        <w:t>256x144 resolution with 16x16 tiles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Arial" w:hAnsi="Arial"/>
          <w:b w:val="false"/>
          <w:bCs w:val="false"/>
          <w:highlight w:val="white"/>
          <w:u w:val="none"/>
        </w:rPr>
        <w:t>Main character should maybe change over time as they grow through life.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Arial" w:hAnsi="Arial"/>
          <w:b w:val="false"/>
          <w:bCs w:val="false"/>
          <w:highlight w:val="white"/>
          <w:u w:val="none"/>
        </w:rPr>
        <w:t>Unique enemies for each level representative of the conflict, developmental stage, and puzzle.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Environment Visuals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 xml:space="preserve">only use colors: </w:t>
      </w:r>
      <w:r>
        <w:rPr>
          <w:rFonts w:ascii="Arial" w:hAnsi="Arial"/>
          <w:b w:val="false"/>
          <w:bCs w:val="false"/>
          <w:color w:val="FFFFFF"/>
          <w:highlight w:val="black"/>
          <w:u w:val="none"/>
        </w:rPr>
        <w:t>#000000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magenta"/>
          <w:u w:val="none"/>
        </w:rPr>
        <w:t>#ff55ff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cyan"/>
          <w:u w:val="none"/>
        </w:rPr>
        <w:t>#55ffff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white"/>
          <w:u w:val="none"/>
        </w:rPr>
        <w:t>#ffffff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 w:val="false"/>
          <w:bCs w:val="false"/>
          <w:highlight w:val="white"/>
          <w:u w:val="none"/>
        </w:rPr>
        <w:t>256x144 resolution with 16x16 tiles</w:t>
      </w:r>
    </w:p>
    <w:sectPr>
      <w:type w:val="nextPage"/>
      <w:pgSz w:w="10318" w:h="14570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Game Art</Template>
  <TotalTime>81</TotalTime>
  <Application>LibreOffice/6.3.0.4$Windows_X86_64 LibreOffice_project/057fc023c990d676a43019934386b85b21a9ee99</Application>
  <Pages>1</Pages>
  <Words>130</Words>
  <Characters>665</Characters>
  <CharactersWithSpaces>767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2019-08-24T19:48:22Z</dcterms:created>
  <dc:creator/>
  <dc:description/>
  <dc:language>en-US</dc:language>
  <cp:lastModifiedBy/>
  <dcterms:modified xsi:type="dcterms:W3CDTF">2019-08-25T00:54:54Z</dcterms:modified>
  <cp:revision>10</cp:revision>
  <dc:subject/>
  <dc:title>Game Art</dc:title>
</cp:coreProperties>
</file>