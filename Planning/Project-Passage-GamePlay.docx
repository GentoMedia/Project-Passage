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Project: Passage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>Game Play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Pillars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Overcome obstacles to collect the memories of life to pass into death.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Game Loop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Searching the area to find the best route to collect the passage.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Using the clues in the passage to solve the puzzle.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Moving to the next level.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Magic Moments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Solving the puzzle to get to the next room.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Hearing the piece of the story to learn a little about the character.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Overcoming the obstacles to grab the passages.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Features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Player – movement, collision, item interactions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Papers – Picking up/interacting, showing the text and playing the sound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Jam – Pickup – Growth – Becoming stronger and better but growing up and older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Level – Collisions and building levels in a fun way. Puzzles and design based on going through life.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Obstacles – Based on the level so will develop as we go. (Last)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Gate – Conditional on solving the puzzle using clues from the environment and the passage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Description and Tag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Arial" w:hAnsi="Arial"/>
        </w:rPr>
      </w:pPr>
      <w:r>
        <w:rPr>
          <w:rFonts w:ascii="Arial" w:hAnsi="Arial"/>
        </w:rPr>
        <w:t>Progression has to be Jam to Passage to puzzle (Need one to get to the next)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0318" w:h="14570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Game Play</Template>
  <TotalTime>19</TotalTime>
  <Application>LibreOffice/6.3.0.4$Windows_X86_64 LibreOffice_project/057fc023c990d676a43019934386b85b21a9ee99</Application>
  <Pages>1</Pages>
  <Words>181</Words>
  <Characters>833</Characters>
  <CharactersWithSpaces>987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2019-08-23T13:00:22Z</dcterms:created>
  <dc:creator/>
  <dc:description/>
  <dc:language>en-US</dc:language>
  <cp:lastModifiedBy/>
  <dcterms:modified xsi:type="dcterms:W3CDTF">2019-08-23T13:20:16Z</dcterms:modified>
  <cp:revision>7</cp:revision>
  <dc:subject/>
  <dc:title>Game Play</dc:title>
</cp:coreProperties>
</file>