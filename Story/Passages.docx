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Passages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Do you remember when you were born?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 have feet! I have hands! I can move!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Everything is new and fun and exciting. But they make me sit in this chair all day.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Tear the world apart. Burn. Burn. Burn.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Love. At least I thought so. But we all move on eventually.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She was born today. Everything became brighter.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 have finished my work. What do I do now?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Looking back, it was good.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Bye.</w:t>
      </w:r>
    </w:p>
    <w:sectPr>
      <w:type w:val="nextPage"/>
      <w:pgSz w:w="10325" w:h="14573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GentoB5</Template>
  <TotalTime>164</TotalTime>
  <Application>LibreOffice/6.3.0.4$Windows_X86_64 LibreOffice_project/057fc023c990d676a43019934386b85b21a9ee99</Application>
  <Pages>1</Pages>
  <Words>76</Words>
  <Characters>315</Characters>
  <CharactersWithSpaces>381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2019-08-26T20:11:07Z</dcterms:created>
  <dc:creator/>
  <dc:description/>
  <dc:language>en-US</dc:language>
  <cp:lastModifiedBy/>
  <dcterms:modified xsi:type="dcterms:W3CDTF">2019-08-26T22:56:00Z</dcterms:modified>
  <cp:revision>6</cp:revision>
  <dc:subject/>
  <dc:title>GentoB5</dc:title>
</cp:coreProperties>
</file>